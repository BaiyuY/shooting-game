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E2B9" w14:textId="77777777" w:rsidR="00236C9E" w:rsidRDefault="007341BA">
      <w:pPr>
        <w:pStyle w:val="Heading1"/>
      </w:pPr>
      <w:r>
        <w:rPr>
          <w:lang w:eastAsia="zh-CN"/>
        </w:rPr>
        <w:t>Game Rules</w:t>
      </w:r>
    </w:p>
    <w:p w14:paraId="5222C65F" w14:textId="77777777" w:rsidR="00236C9E" w:rsidRDefault="007341BA" w:rsidP="007341BA">
      <w:pPr>
        <w:pStyle w:val="ListBullet"/>
        <w:numPr>
          <w:ilvl w:val="0"/>
          <w:numId w:val="6"/>
        </w:numPr>
      </w:pPr>
      <w:r>
        <w:rPr>
          <w:lang w:eastAsia="zh-CN"/>
        </w:rPr>
        <w:t>General Administrative Details</w:t>
      </w:r>
    </w:p>
    <w:p w14:paraId="1B210B52" w14:textId="77777777" w:rsidR="007341BA" w:rsidRDefault="007341BA" w:rsidP="007341BA">
      <w:pPr>
        <w:pStyle w:val="ListBullet"/>
        <w:numPr>
          <w:ilvl w:val="0"/>
          <w:numId w:val="5"/>
        </w:numPr>
      </w:pPr>
      <w:r>
        <w:rPr>
          <w:lang w:eastAsia="zh-CN"/>
        </w:rPr>
        <w:t>Two players</w:t>
      </w:r>
    </w:p>
    <w:p w14:paraId="5DBC1657" w14:textId="77777777" w:rsidR="007341BA" w:rsidRDefault="007341BA" w:rsidP="007341BA">
      <w:pPr>
        <w:pStyle w:val="ListBullet"/>
        <w:numPr>
          <w:ilvl w:val="0"/>
          <w:numId w:val="5"/>
        </w:numPr>
      </w:pPr>
      <w:r>
        <w:rPr>
          <w:lang w:eastAsia="zh-CN"/>
        </w:rPr>
        <w:t>Play on the same computer</w:t>
      </w:r>
    </w:p>
    <w:p w14:paraId="13B1E15F" w14:textId="77777777" w:rsidR="007341BA" w:rsidRDefault="007341BA" w:rsidP="007341BA">
      <w:pPr>
        <w:pStyle w:val="ListBullet"/>
        <w:numPr>
          <w:ilvl w:val="0"/>
          <w:numId w:val="6"/>
        </w:numPr>
      </w:pPr>
      <w:r>
        <w:rPr>
          <w:lang w:eastAsia="zh-CN"/>
        </w:rPr>
        <w:t>Introduction</w:t>
      </w:r>
    </w:p>
    <w:p w14:paraId="2A1FC438" w14:textId="77777777" w:rsidR="007341BA" w:rsidRPr="007341BA" w:rsidRDefault="007341BA" w:rsidP="007341BA">
      <w:pPr>
        <w:pStyle w:val="ListBullet"/>
        <w:numPr>
          <w:ilvl w:val="0"/>
          <w:numId w:val="8"/>
        </w:numPr>
      </w:pPr>
      <w:r>
        <w:rPr>
          <w:lang w:eastAsia="zh-CN"/>
        </w:rPr>
        <w:t xml:space="preserve">This </w:t>
      </w:r>
      <w:r>
        <w:rPr>
          <w:rFonts w:ascii="Arial" w:hAnsi="Arial" w:cs="Arial"/>
          <w:color w:val="2E2E2E"/>
          <w:sz w:val="26"/>
          <w:szCs w:val="26"/>
        </w:rPr>
        <w:t>is a game for two people playing in opposition</w:t>
      </w:r>
    </w:p>
    <w:p w14:paraId="1FB74F7E" w14:textId="77777777" w:rsidR="007341BA" w:rsidRDefault="007341BA" w:rsidP="007341BA">
      <w:pPr>
        <w:pStyle w:val="ListBullet"/>
        <w:numPr>
          <w:ilvl w:val="0"/>
          <w:numId w:val="8"/>
        </w:numPr>
      </w:pPr>
      <w:r>
        <w:rPr>
          <w:lang w:eastAsia="zh-CN"/>
        </w:rPr>
        <w:t>Each p</w:t>
      </w:r>
      <w:r>
        <w:rPr>
          <w:rFonts w:hint="eastAsia"/>
          <w:lang w:eastAsia="zh-CN"/>
        </w:rPr>
        <w:t xml:space="preserve">layer </w:t>
      </w:r>
      <w:r>
        <w:rPr>
          <w:lang w:eastAsia="zh-CN"/>
        </w:rPr>
        <w:t>control one tank by buttons on the keyboard.</w:t>
      </w:r>
    </w:p>
    <w:p w14:paraId="5671629F" w14:textId="77777777" w:rsidR="007341BA" w:rsidRDefault="007341BA" w:rsidP="007341BA">
      <w:pPr>
        <w:pStyle w:val="ListBullet"/>
        <w:numPr>
          <w:ilvl w:val="0"/>
          <w:numId w:val="8"/>
        </w:numPr>
      </w:pPr>
      <w:r>
        <w:rPr>
          <w:rFonts w:hint="eastAsia"/>
          <w:lang w:eastAsia="zh-CN"/>
        </w:rPr>
        <w:t>The goal is to shoot the other tank by releasing bullets</w:t>
      </w:r>
      <w:r>
        <w:rPr>
          <w:lang w:eastAsia="zh-CN"/>
        </w:rPr>
        <w:t>.</w:t>
      </w:r>
    </w:p>
    <w:p w14:paraId="56E16366" w14:textId="77777777" w:rsidR="008167E9" w:rsidRPr="00E16064" w:rsidRDefault="008167E9" w:rsidP="00E16064">
      <w:pPr>
        <w:pStyle w:val="Heading2"/>
        <w:numPr>
          <w:ilvl w:val="0"/>
          <w:numId w:val="6"/>
        </w:numPr>
        <w:rPr>
          <w:rFonts w:asciiTheme="minorHAnsi" w:eastAsia="宋体" w:hAnsiTheme="minorHAnsi" w:cstheme="minorBidi"/>
          <w:b w:val="0"/>
          <w:color w:val="595959" w:themeColor="text1" w:themeTint="A6"/>
          <w:szCs w:val="30"/>
          <w:lang w:eastAsia="zh-CN"/>
        </w:rPr>
      </w:pPr>
      <w:r w:rsidRPr="00E16064">
        <w:rPr>
          <w:rFonts w:asciiTheme="minorHAnsi" w:eastAsia="宋体" w:hAnsiTheme="minorHAnsi" w:cstheme="minorBidi"/>
          <w:b w:val="0"/>
          <w:color w:val="595959" w:themeColor="text1" w:themeTint="A6"/>
          <w:szCs w:val="30"/>
          <w:lang w:eastAsia="zh-CN"/>
        </w:rPr>
        <w:t>Objects</w:t>
      </w:r>
    </w:p>
    <w:tbl>
      <w:tblPr>
        <w:tblStyle w:val="GridTable5Dark-Accent1"/>
        <w:tblpPr w:leftFromText="180" w:rightFromText="180" w:vertAnchor="page" w:horzAnchor="page" w:tblpX="2890" w:tblpY="7385"/>
        <w:tblW w:w="0" w:type="auto"/>
        <w:tblLook w:val="04A0" w:firstRow="1" w:lastRow="0" w:firstColumn="1" w:lastColumn="0" w:noHBand="0" w:noVBand="1"/>
      </w:tblPr>
      <w:tblGrid>
        <w:gridCol w:w="1993"/>
        <w:gridCol w:w="2186"/>
        <w:gridCol w:w="2430"/>
        <w:gridCol w:w="2291"/>
      </w:tblGrid>
      <w:tr w:rsidR="00A32359" w14:paraId="6D5F4CDD" w14:textId="77777777" w:rsidTr="00A3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1FAF20A4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Objects</w:t>
            </w:r>
          </w:p>
        </w:tc>
        <w:tc>
          <w:tcPr>
            <w:tcW w:w="2186" w:type="dxa"/>
          </w:tcPr>
          <w:p w14:paraId="1C83EC3A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Quantity</w:t>
            </w:r>
          </w:p>
        </w:tc>
        <w:tc>
          <w:tcPr>
            <w:tcW w:w="2430" w:type="dxa"/>
          </w:tcPr>
          <w:p w14:paraId="0C0A2CD6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Movable?</w:t>
            </w:r>
          </w:p>
        </w:tc>
        <w:tc>
          <w:tcPr>
            <w:tcW w:w="2291" w:type="dxa"/>
          </w:tcPr>
          <w:p w14:paraId="7D66D751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Operated by</w:t>
            </w:r>
          </w:p>
        </w:tc>
      </w:tr>
      <w:tr w:rsidR="00A32359" w14:paraId="370E65BE" w14:textId="77777777" w:rsidTr="00A3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7C149FA9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Tank</w:t>
            </w:r>
          </w:p>
        </w:tc>
        <w:tc>
          <w:tcPr>
            <w:tcW w:w="2186" w:type="dxa"/>
          </w:tcPr>
          <w:p w14:paraId="3E3E0D75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30" w:type="dxa"/>
          </w:tcPr>
          <w:p w14:paraId="6D970D1B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56DEA936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Players</w:t>
            </w:r>
          </w:p>
        </w:tc>
      </w:tr>
      <w:tr w:rsidR="00A32359" w14:paraId="07233C50" w14:textId="77777777" w:rsidTr="00A3235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E61FDCB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Bullet</w:t>
            </w:r>
          </w:p>
        </w:tc>
        <w:tc>
          <w:tcPr>
            <w:tcW w:w="2186" w:type="dxa"/>
          </w:tcPr>
          <w:p w14:paraId="5052316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infinite</w:t>
            </w:r>
          </w:p>
        </w:tc>
        <w:tc>
          <w:tcPr>
            <w:tcW w:w="2430" w:type="dxa"/>
          </w:tcPr>
          <w:p w14:paraId="7C3F3D3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211D967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Players</w:t>
            </w:r>
          </w:p>
        </w:tc>
      </w:tr>
      <w:tr w:rsidR="00A32359" w14:paraId="79A57556" w14:textId="77777777" w:rsidTr="0010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6DCD890C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Fire Barrier</w:t>
            </w:r>
          </w:p>
        </w:tc>
        <w:tc>
          <w:tcPr>
            <w:tcW w:w="2186" w:type="dxa"/>
          </w:tcPr>
          <w:p w14:paraId="010F9636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430" w:type="dxa"/>
          </w:tcPr>
          <w:p w14:paraId="4E024B0A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2291" w:type="dxa"/>
          </w:tcPr>
          <w:p w14:paraId="4905AC07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System</w:t>
            </w:r>
          </w:p>
        </w:tc>
      </w:tr>
      <w:tr w:rsidR="00A32359" w14:paraId="40B07144" w14:textId="77777777" w:rsidTr="00A323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B935A8D" w14:textId="1917AEE5" w:rsidR="00E16064" w:rsidRDefault="001005BD" w:rsidP="001005BD">
            <w:pPr>
              <w:pStyle w:val="ListParagraph"/>
              <w:tabs>
                <w:tab w:val="left" w:pos="668"/>
                <w:tab w:val="center" w:pos="888"/>
              </w:tabs>
              <w:ind w:left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</w:p>
        </w:tc>
        <w:tc>
          <w:tcPr>
            <w:tcW w:w="2186" w:type="dxa"/>
          </w:tcPr>
          <w:p w14:paraId="3F05CC3B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30" w:type="dxa"/>
          </w:tcPr>
          <w:p w14:paraId="5C78DAA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236A50F4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System</w:t>
            </w:r>
          </w:p>
        </w:tc>
      </w:tr>
    </w:tbl>
    <w:p w14:paraId="37C1A5E6" w14:textId="12AEA175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1B062F11" w14:textId="5074C2DF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57484FBA" w14:textId="2A64B5C9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0C278763" w14:textId="749EB283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63819B42" w14:textId="07334B45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7E2E18F3" w14:textId="55DB5D52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49802AA6" w14:textId="77777777" w:rsidR="00E16064" w:rsidRDefault="00E16064" w:rsidP="00E16064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How to play the game?</w:t>
      </w:r>
    </w:p>
    <w:p w14:paraId="54F0EC42" w14:textId="77777777" w:rsidR="00CF03C6" w:rsidRDefault="00CF03C6" w:rsidP="00CF03C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Operation</w:t>
      </w:r>
    </w:p>
    <w:p w14:paraId="39A48488" w14:textId="77777777" w:rsidR="00CF03C6" w:rsidRDefault="00CF03C6" w:rsidP="00E16064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Player #O</w:t>
      </w:r>
      <w:r w:rsidR="00E16064">
        <w:rPr>
          <w:lang w:eastAsia="zh-CN"/>
        </w:rPr>
        <w:t xml:space="preserve">ne: </w:t>
      </w:r>
    </w:p>
    <w:p w14:paraId="777D261A" w14:textId="77777777" w:rsidR="00CF03C6" w:rsidRDefault="00CF03C6" w:rsidP="00CF03C6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Key  </w:t>
      </w:r>
    </w:p>
    <w:p w14:paraId="172BA557" w14:textId="324B1FCF" w:rsidR="00CF03C6" w:rsidRDefault="00CF03C6" w:rsidP="00CF03C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F03C6">
        <w:rPr>
          <w:rFonts w:hint="eastAsia"/>
          <w:b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Pr="00CF03C6">
        <w:rPr>
          <w:i/>
          <w:lang w:eastAsia="zh-CN"/>
        </w:rPr>
        <w:t xml:space="preserve">Move </w:t>
      </w:r>
      <w:r w:rsidR="0012147F">
        <w:rPr>
          <w:i/>
          <w:lang w:eastAsia="zh-CN"/>
        </w:rPr>
        <w:t>forward</w:t>
      </w:r>
    </w:p>
    <w:p w14:paraId="0072B1AF" w14:textId="2093A178" w:rsidR="00CF03C6" w:rsidRDefault="00CF03C6" w:rsidP="00CF03C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F03C6">
        <w:rPr>
          <w:b/>
          <w:lang w:eastAsia="zh-CN"/>
        </w:rPr>
        <w:t>A</w:t>
      </w:r>
      <w:r>
        <w:rPr>
          <w:lang w:eastAsia="zh-CN"/>
        </w:rPr>
        <w:t xml:space="preserve">’ -------  </w:t>
      </w:r>
      <w:r w:rsidR="0012147F">
        <w:rPr>
          <w:i/>
          <w:lang w:eastAsia="zh-CN"/>
        </w:rPr>
        <w:t>Turn counterclockwise</w:t>
      </w:r>
    </w:p>
    <w:p w14:paraId="16519D54" w14:textId="77777777" w:rsidR="0012147F" w:rsidRDefault="00CF03C6" w:rsidP="0012147F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b/>
          <w:lang w:eastAsia="zh-CN"/>
        </w:rPr>
        <w:t>S</w:t>
      </w:r>
      <w:r>
        <w:rPr>
          <w:lang w:eastAsia="zh-CN"/>
        </w:rPr>
        <w:t xml:space="preserve">’ -------  </w:t>
      </w:r>
      <w:r w:rsidR="0012147F" w:rsidRPr="00CF03C6">
        <w:rPr>
          <w:i/>
          <w:lang w:eastAsia="zh-CN"/>
        </w:rPr>
        <w:t xml:space="preserve">Move </w:t>
      </w:r>
      <w:r w:rsidR="0012147F">
        <w:rPr>
          <w:i/>
          <w:lang w:eastAsia="zh-CN"/>
        </w:rPr>
        <w:t>backward</w:t>
      </w:r>
    </w:p>
    <w:p w14:paraId="0D26C689" w14:textId="28437999" w:rsidR="0012147F" w:rsidRDefault="0012147F" w:rsidP="007960BD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</w:t>
      </w:r>
      <w:r w:rsidR="00CF03C6">
        <w:rPr>
          <w:lang w:eastAsia="zh-CN"/>
        </w:rPr>
        <w:t>‘</w:t>
      </w:r>
      <w:r w:rsidR="00CF03C6" w:rsidRPr="0012147F">
        <w:rPr>
          <w:b/>
          <w:lang w:eastAsia="zh-CN"/>
        </w:rPr>
        <w:t>D</w:t>
      </w:r>
      <w:r w:rsidR="00CF03C6">
        <w:rPr>
          <w:lang w:eastAsia="zh-CN"/>
        </w:rPr>
        <w:t xml:space="preserve">’-------  </w:t>
      </w:r>
      <w:r>
        <w:rPr>
          <w:i/>
          <w:lang w:eastAsia="zh-CN"/>
        </w:rPr>
        <w:t>Turn clockwise</w:t>
      </w:r>
    </w:p>
    <w:p w14:paraId="06091F36" w14:textId="239B3F47" w:rsidR="00CF03C6" w:rsidRPr="0012147F" w:rsidRDefault="00CF03C6" w:rsidP="007960BD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‘</w:t>
      </w:r>
      <w:r w:rsidRPr="0012147F">
        <w:rPr>
          <w:b/>
          <w:lang w:eastAsia="zh-CN"/>
        </w:rPr>
        <w:t>F</w:t>
      </w:r>
      <w:r>
        <w:rPr>
          <w:lang w:eastAsia="zh-CN"/>
        </w:rPr>
        <w:t xml:space="preserve">’-------  </w:t>
      </w:r>
      <w:r w:rsidRPr="0012147F">
        <w:rPr>
          <w:i/>
          <w:lang w:eastAsia="zh-CN"/>
        </w:rPr>
        <w:t>Fire</w:t>
      </w:r>
    </w:p>
    <w:p w14:paraId="26FF0EC5" w14:textId="77777777" w:rsidR="00CF03C6" w:rsidRDefault="00CF03C6" w:rsidP="00CF03C6">
      <w:pPr>
        <w:pStyle w:val="ListParagraph"/>
        <w:ind w:left="2520"/>
        <w:rPr>
          <w:i/>
          <w:lang w:eastAsia="zh-CN"/>
        </w:rPr>
      </w:pPr>
    </w:p>
    <w:p w14:paraId="21E65F3B" w14:textId="77777777" w:rsidR="00CF03C6" w:rsidRDefault="00CF03C6" w:rsidP="00CF03C6">
      <w:pPr>
        <w:pStyle w:val="ListParagraph"/>
        <w:numPr>
          <w:ilvl w:val="0"/>
          <w:numId w:val="11"/>
        </w:numPr>
        <w:ind w:hanging="270"/>
        <w:rPr>
          <w:lang w:eastAsia="zh-CN"/>
        </w:rPr>
      </w:pPr>
      <w:r>
        <w:rPr>
          <w:lang w:eastAsia="zh-CN"/>
        </w:rPr>
        <w:lastRenderedPageBreak/>
        <w:t xml:space="preserve">Player #Two: </w:t>
      </w:r>
    </w:p>
    <w:p w14:paraId="1DE00EBC" w14:textId="77777777" w:rsidR="00CF03C6" w:rsidRDefault="00CF03C6" w:rsidP="00CF03C6">
      <w:pPr>
        <w:pStyle w:val="ListParagraph"/>
        <w:numPr>
          <w:ilvl w:val="0"/>
          <w:numId w:val="11"/>
        </w:numPr>
        <w:ind w:hanging="270"/>
        <w:rPr>
          <w:lang w:eastAsia="zh-CN"/>
        </w:rPr>
      </w:pPr>
      <w:r>
        <w:rPr>
          <w:lang w:eastAsia="zh-CN"/>
        </w:rPr>
        <w:t xml:space="preserve">Key  </w:t>
      </w:r>
    </w:p>
    <w:p w14:paraId="1E7799AE" w14:textId="19B06A1E" w:rsidR="0012147F" w:rsidRDefault="00CF03C6" w:rsidP="00AF7393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rFonts w:hint="eastAsia"/>
          <w:b/>
          <w:lang w:eastAsia="zh-CN"/>
        </w:rPr>
        <w:t>L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="0012147F">
        <w:rPr>
          <w:i/>
          <w:lang w:eastAsia="zh-CN"/>
        </w:rPr>
        <w:t>Turn clockwise</w:t>
      </w:r>
    </w:p>
    <w:p w14:paraId="5FE20A9C" w14:textId="7F0CC737" w:rsidR="00CF03C6" w:rsidRDefault="00CF03C6" w:rsidP="00AF7393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b/>
          <w:lang w:eastAsia="zh-CN"/>
        </w:rPr>
        <w:t>K</w:t>
      </w:r>
      <w:r>
        <w:rPr>
          <w:lang w:eastAsia="zh-CN"/>
        </w:rPr>
        <w:t xml:space="preserve">’ </w:t>
      </w:r>
      <w:r w:rsidR="000F1A1A">
        <w:rPr>
          <w:lang w:eastAsia="zh-CN"/>
        </w:rPr>
        <w:t>------</w:t>
      </w:r>
      <w:r>
        <w:rPr>
          <w:lang w:eastAsia="zh-CN"/>
        </w:rPr>
        <w:t xml:space="preserve"> </w:t>
      </w:r>
      <w:r w:rsidRPr="0012147F">
        <w:rPr>
          <w:i/>
          <w:lang w:eastAsia="zh-CN"/>
        </w:rPr>
        <w:t xml:space="preserve">Move </w:t>
      </w:r>
      <w:r w:rsidR="00C31D79">
        <w:rPr>
          <w:i/>
          <w:lang w:eastAsia="zh-CN"/>
        </w:rPr>
        <w:t>backward</w:t>
      </w:r>
    </w:p>
    <w:p w14:paraId="36C42828" w14:textId="77777777" w:rsidR="00C31D79" w:rsidRDefault="00CF03C6" w:rsidP="00AD71A5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31D79">
        <w:rPr>
          <w:b/>
          <w:lang w:eastAsia="zh-CN"/>
        </w:rPr>
        <w:t>J</w:t>
      </w:r>
      <w:r>
        <w:rPr>
          <w:lang w:eastAsia="zh-CN"/>
        </w:rPr>
        <w:t xml:space="preserve">’ </w:t>
      </w:r>
      <w:r w:rsidR="000F1A1A">
        <w:rPr>
          <w:lang w:eastAsia="zh-CN"/>
        </w:rPr>
        <w:t>----</w:t>
      </w:r>
      <w:r>
        <w:rPr>
          <w:lang w:eastAsia="zh-CN"/>
        </w:rPr>
        <w:t>-</w:t>
      </w:r>
      <w:r w:rsidR="000F1A1A">
        <w:rPr>
          <w:lang w:eastAsia="zh-CN"/>
        </w:rPr>
        <w:t>-</w:t>
      </w:r>
      <w:r>
        <w:rPr>
          <w:lang w:eastAsia="zh-CN"/>
        </w:rPr>
        <w:t xml:space="preserve"> </w:t>
      </w:r>
      <w:r w:rsidR="00C31D79">
        <w:rPr>
          <w:i/>
          <w:lang w:eastAsia="zh-CN"/>
        </w:rPr>
        <w:t>Turn counterclockwise</w:t>
      </w:r>
      <w:r w:rsidR="00C31D79">
        <w:rPr>
          <w:lang w:eastAsia="zh-CN"/>
        </w:rPr>
        <w:t xml:space="preserve"> </w:t>
      </w:r>
    </w:p>
    <w:p w14:paraId="7C61A9FA" w14:textId="5D40B412" w:rsidR="00CF03C6" w:rsidRDefault="00CF03C6" w:rsidP="00AD71A5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31D79">
        <w:rPr>
          <w:b/>
          <w:lang w:eastAsia="zh-CN"/>
        </w:rPr>
        <w:t>I</w:t>
      </w:r>
      <w:r>
        <w:rPr>
          <w:lang w:eastAsia="zh-CN"/>
        </w:rPr>
        <w:t>’</w:t>
      </w:r>
      <w:r w:rsidR="000F1A1A">
        <w:rPr>
          <w:lang w:eastAsia="zh-CN"/>
        </w:rPr>
        <w:t xml:space="preserve"> </w:t>
      </w:r>
      <w:r>
        <w:rPr>
          <w:lang w:eastAsia="zh-CN"/>
        </w:rPr>
        <w:t xml:space="preserve">------ </w:t>
      </w:r>
      <w:r w:rsidRPr="00C31D79">
        <w:rPr>
          <w:i/>
          <w:lang w:eastAsia="zh-CN"/>
        </w:rPr>
        <w:t xml:space="preserve">Move </w:t>
      </w:r>
      <w:r w:rsidR="00C31D79">
        <w:rPr>
          <w:i/>
          <w:lang w:eastAsia="zh-CN"/>
        </w:rPr>
        <w:t>forward</w:t>
      </w:r>
    </w:p>
    <w:p w14:paraId="49C2D1D5" w14:textId="77777777" w:rsidR="00CF03C6" w:rsidRDefault="00CF03C6" w:rsidP="00CF03C6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‘</w:t>
      </w:r>
      <w:r>
        <w:rPr>
          <w:b/>
          <w:lang w:eastAsia="zh-CN"/>
        </w:rPr>
        <w:t>;</w:t>
      </w:r>
      <w:r>
        <w:rPr>
          <w:lang w:eastAsia="zh-CN"/>
        </w:rPr>
        <w:t>’</w:t>
      </w:r>
      <w:r w:rsidR="000F1A1A">
        <w:rPr>
          <w:lang w:eastAsia="zh-CN"/>
        </w:rPr>
        <w:t>------</w:t>
      </w:r>
      <w:r>
        <w:rPr>
          <w:lang w:eastAsia="zh-CN"/>
        </w:rPr>
        <w:t xml:space="preserve"> </w:t>
      </w:r>
      <w:r w:rsidRPr="00CF03C6">
        <w:rPr>
          <w:i/>
          <w:lang w:eastAsia="zh-CN"/>
        </w:rPr>
        <w:t>Fire</w:t>
      </w:r>
    </w:p>
    <w:p w14:paraId="51F8B584" w14:textId="77777777" w:rsidR="00CF03C6" w:rsidRDefault="00CF03C6" w:rsidP="003E2308">
      <w:pPr>
        <w:pStyle w:val="ListParagraph"/>
        <w:numPr>
          <w:ilvl w:val="0"/>
          <w:numId w:val="12"/>
        </w:numPr>
        <w:ind w:hanging="270"/>
        <w:rPr>
          <w:lang w:eastAsia="zh-CN"/>
        </w:rPr>
      </w:pPr>
      <w:r w:rsidRPr="00FC300F">
        <w:rPr>
          <w:lang w:eastAsia="zh-CN"/>
        </w:rPr>
        <w:t xml:space="preserve">What happen if two objects </w:t>
      </w:r>
      <w:r w:rsidR="00FC300F" w:rsidRPr="00FC300F">
        <w:rPr>
          <w:lang w:eastAsia="zh-CN"/>
        </w:rPr>
        <w:t>collide?</w:t>
      </w:r>
    </w:p>
    <w:tbl>
      <w:tblPr>
        <w:tblStyle w:val="GridTable5Dark-Accent1"/>
        <w:tblpPr w:leftFromText="180" w:rightFromText="180" w:vertAnchor="text" w:horzAnchor="page" w:tblpX="2890" w:tblpY="193"/>
        <w:tblW w:w="9350" w:type="dxa"/>
        <w:tblLook w:val="04A0" w:firstRow="1" w:lastRow="0" w:firstColumn="1" w:lastColumn="0" w:noHBand="0" w:noVBand="1"/>
      </w:tblPr>
      <w:tblGrid>
        <w:gridCol w:w="1446"/>
        <w:gridCol w:w="1976"/>
        <w:gridCol w:w="1976"/>
        <w:gridCol w:w="1976"/>
        <w:gridCol w:w="1976"/>
      </w:tblGrid>
      <w:tr w:rsidR="003E2308" w14:paraId="4FE8719D" w14:textId="77777777" w:rsidTr="003E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F803E34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Collide</w:t>
            </w:r>
          </w:p>
        </w:tc>
        <w:tc>
          <w:tcPr>
            <w:tcW w:w="1976" w:type="dxa"/>
          </w:tcPr>
          <w:p w14:paraId="45DF1B25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</w:t>
            </w:r>
          </w:p>
        </w:tc>
        <w:tc>
          <w:tcPr>
            <w:tcW w:w="1976" w:type="dxa"/>
          </w:tcPr>
          <w:p w14:paraId="1B213482" w14:textId="1BCA5A97" w:rsidR="003E2308" w:rsidRPr="000F1A1A" w:rsidRDefault="0012147F" w:rsidP="0012147F">
            <w:pPr>
              <w:pStyle w:val="ListParagraph"/>
              <w:tabs>
                <w:tab w:val="center" w:pos="88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3E2308" w:rsidRPr="000F1A1A">
              <w:rPr>
                <w:lang w:eastAsia="zh-CN"/>
              </w:rPr>
              <w:t>Bullet</w:t>
            </w:r>
          </w:p>
        </w:tc>
        <w:tc>
          <w:tcPr>
            <w:tcW w:w="1976" w:type="dxa"/>
          </w:tcPr>
          <w:p w14:paraId="63E81F70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Fire Barrier</w:t>
            </w:r>
          </w:p>
        </w:tc>
        <w:tc>
          <w:tcPr>
            <w:tcW w:w="1976" w:type="dxa"/>
          </w:tcPr>
          <w:p w14:paraId="5B0AFF13" w14:textId="768F4E21" w:rsidR="003E2308" w:rsidRPr="000F1A1A" w:rsidRDefault="001005BD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</w:p>
        </w:tc>
      </w:tr>
      <w:tr w:rsidR="003E2308" w14:paraId="5DC205FF" w14:textId="77777777" w:rsidTr="003E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35B7B97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T</w:t>
            </w:r>
            <w:r w:rsidRPr="000F1A1A">
              <w:rPr>
                <w:rFonts w:hint="eastAsia"/>
                <w:lang w:eastAsia="zh-CN"/>
              </w:rPr>
              <w:t>ank</w:t>
            </w:r>
          </w:p>
        </w:tc>
        <w:tc>
          <w:tcPr>
            <w:tcW w:w="1976" w:type="dxa"/>
          </w:tcPr>
          <w:p w14:paraId="07A10462" w14:textId="77777777" w:rsidR="003E2308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Game over</w:t>
            </w:r>
          </w:p>
          <w:p w14:paraId="7DC889FA" w14:textId="11622FBD" w:rsidR="00EE203B" w:rsidRPr="000F1A1A" w:rsidRDefault="00EE203B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Both vanish</w:t>
            </w:r>
          </w:p>
          <w:p w14:paraId="4731E3BD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(tie)</w:t>
            </w:r>
          </w:p>
        </w:tc>
        <w:tc>
          <w:tcPr>
            <w:tcW w:w="1976" w:type="dxa"/>
          </w:tcPr>
          <w:p w14:paraId="5FFAB614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Both vanish</w:t>
            </w:r>
          </w:p>
          <w:p w14:paraId="3028171A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0D0B0143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7A3C1F62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6F8CEDB5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0C882361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</w:tr>
      <w:tr w:rsidR="003E2308" w14:paraId="21205887" w14:textId="77777777" w:rsidTr="003E230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76CE598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Bullet</w:t>
            </w:r>
          </w:p>
        </w:tc>
        <w:tc>
          <w:tcPr>
            <w:tcW w:w="1976" w:type="dxa"/>
          </w:tcPr>
          <w:p w14:paraId="27B0EFE2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Both vanish</w:t>
            </w:r>
          </w:p>
          <w:p w14:paraId="49EF67B9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006B0E0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  <w:tc>
          <w:tcPr>
            <w:tcW w:w="1976" w:type="dxa"/>
          </w:tcPr>
          <w:p w14:paraId="30541CE7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2605287D" w14:textId="0A63C39D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724FE31B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2EEEFB02" w14:textId="25E58C9B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E2308" w14:paraId="6C5B62D0" w14:textId="77777777" w:rsidTr="003E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0F0F83D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Fire Barrier</w:t>
            </w:r>
          </w:p>
        </w:tc>
        <w:tc>
          <w:tcPr>
            <w:tcW w:w="1976" w:type="dxa"/>
          </w:tcPr>
          <w:p w14:paraId="67701F67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53718F8E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469D0BF5" w14:textId="5DBDFBDD" w:rsidR="00EE203B" w:rsidRDefault="00EE203B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5C7437C2" w14:textId="77777777" w:rsidR="003E2308" w:rsidRPr="00EE203B" w:rsidRDefault="003E2308" w:rsidP="00EE2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11E099E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  <w:tc>
          <w:tcPr>
            <w:tcW w:w="1976" w:type="dxa"/>
          </w:tcPr>
          <w:p w14:paraId="707C51CF" w14:textId="1DFC1EF0" w:rsidR="003E2308" w:rsidRPr="000F1A1A" w:rsidRDefault="001005BD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  <w:r w:rsidRPr="000F1A1A">
              <w:rPr>
                <w:lang w:eastAsia="zh-CN"/>
              </w:rPr>
              <w:t xml:space="preserve"> </w:t>
            </w:r>
            <w:r w:rsidR="003E2308" w:rsidRPr="000F1A1A">
              <w:rPr>
                <w:lang w:eastAsia="zh-CN"/>
              </w:rPr>
              <w:t xml:space="preserve"> bounded back</w:t>
            </w:r>
          </w:p>
        </w:tc>
      </w:tr>
      <w:tr w:rsidR="003E2308" w14:paraId="6EFCDBFC" w14:textId="77777777" w:rsidTr="003E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EAC611" w14:textId="2DE9EF5C" w:rsidR="003E2308" w:rsidRPr="000F1A1A" w:rsidRDefault="001005BD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</w:p>
        </w:tc>
        <w:tc>
          <w:tcPr>
            <w:tcW w:w="1976" w:type="dxa"/>
          </w:tcPr>
          <w:p w14:paraId="31BD416F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44840F3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7E908C50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1947E322" w14:textId="1FD9B8BA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75E14D64" w14:textId="53EAC3D2" w:rsidR="003E2308" w:rsidRPr="000F1A1A" w:rsidRDefault="001005BD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  <w:r w:rsidRPr="000F1A1A">
              <w:rPr>
                <w:lang w:eastAsia="zh-CN"/>
              </w:rPr>
              <w:t xml:space="preserve"> </w:t>
            </w:r>
            <w:r w:rsidR="003E2308" w:rsidRPr="000F1A1A">
              <w:rPr>
                <w:lang w:eastAsia="zh-CN"/>
              </w:rPr>
              <w:t xml:space="preserve"> bounded back</w:t>
            </w:r>
          </w:p>
        </w:tc>
        <w:tc>
          <w:tcPr>
            <w:tcW w:w="1976" w:type="dxa"/>
          </w:tcPr>
          <w:p w14:paraId="5F62DE7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</w:tr>
    </w:tbl>
    <w:p w14:paraId="69C758E6" w14:textId="77E66251" w:rsidR="003E2308" w:rsidRDefault="003E2308" w:rsidP="003E2308">
      <w:pPr>
        <w:rPr>
          <w:lang w:eastAsia="zh-CN"/>
        </w:rPr>
      </w:pPr>
      <w:r>
        <w:rPr>
          <w:lang w:eastAsia="zh-CN"/>
        </w:rPr>
        <w:t>;</w:t>
      </w:r>
    </w:p>
    <w:p w14:paraId="7F99FC57" w14:textId="046855D3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308B9EBF" w14:textId="3FA1D42C" w:rsidR="003E2308" w:rsidRDefault="001005BD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  <w:bookmarkStart w:id="0" w:name="_GoBack"/>
      <w:bookmarkEnd w:id="0"/>
    </w:p>
    <w:p w14:paraId="30E94DB5" w14:textId="7CA257EB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AF3F8F2" w14:textId="42096895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B13CF6C" w14:textId="110051B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DFDE9D3" w14:textId="796A089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544BC24E" w14:textId="57F474D4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3D89C63" w14:textId="310ABEF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5832D463" w14:textId="19A87154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044D043E" w14:textId="04C655DD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6E105CD5" w14:textId="5D0FCE60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47D8A3C6" w14:textId="702B68DA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426D24D9" w14:textId="77777777" w:rsidR="003E2308" w:rsidRDefault="003E2308" w:rsidP="003E2308">
      <w:pPr>
        <w:rPr>
          <w:lang w:eastAsia="zh-CN"/>
        </w:rPr>
      </w:pPr>
    </w:p>
    <w:p w14:paraId="4D585A53" w14:textId="77777777" w:rsidR="000F1A1A" w:rsidRPr="00FC300F" w:rsidRDefault="000F1A1A" w:rsidP="000F1A1A">
      <w:pPr>
        <w:pStyle w:val="ListParagraph"/>
        <w:ind w:left="1440"/>
        <w:rPr>
          <w:lang w:eastAsia="zh-CN"/>
        </w:rPr>
      </w:pPr>
    </w:p>
    <w:p w14:paraId="005CE97B" w14:textId="77777777" w:rsidR="00CF03C6" w:rsidRPr="00CF03C6" w:rsidRDefault="00CF03C6" w:rsidP="00CF03C6">
      <w:pPr>
        <w:pStyle w:val="ListParagraph"/>
        <w:ind w:left="2160"/>
        <w:rPr>
          <w:i/>
          <w:lang w:eastAsia="zh-CN"/>
        </w:rPr>
      </w:pPr>
    </w:p>
    <w:sectPr w:rsidR="00CF03C6" w:rsidRPr="00CF03C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94382" w14:textId="77777777" w:rsidR="00E25FD0" w:rsidRDefault="00E25FD0">
      <w:r>
        <w:separator/>
      </w:r>
    </w:p>
    <w:p w14:paraId="4FBFADCA" w14:textId="77777777" w:rsidR="00E25FD0" w:rsidRDefault="00E25FD0"/>
  </w:endnote>
  <w:endnote w:type="continuationSeparator" w:id="0">
    <w:p w14:paraId="135DB6B6" w14:textId="77777777" w:rsidR="00E25FD0" w:rsidRDefault="00E25FD0">
      <w:r>
        <w:continuationSeparator/>
      </w:r>
    </w:p>
    <w:p w14:paraId="0D371499" w14:textId="77777777" w:rsidR="00E25FD0" w:rsidRDefault="00E25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23AA5" w14:textId="77777777" w:rsidR="00236C9E" w:rsidRDefault="001F1C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5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DA686" w14:textId="77777777" w:rsidR="00E25FD0" w:rsidRDefault="00E25FD0">
      <w:r>
        <w:separator/>
      </w:r>
    </w:p>
    <w:p w14:paraId="215A6FC6" w14:textId="77777777" w:rsidR="00E25FD0" w:rsidRDefault="00E25FD0"/>
  </w:footnote>
  <w:footnote w:type="continuationSeparator" w:id="0">
    <w:p w14:paraId="08BD0F63" w14:textId="77777777" w:rsidR="00E25FD0" w:rsidRDefault="00E25FD0">
      <w:r>
        <w:continuationSeparator/>
      </w:r>
    </w:p>
    <w:p w14:paraId="580406C8" w14:textId="77777777" w:rsidR="00E25FD0" w:rsidRDefault="00E25FD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E684C"/>
    <w:multiLevelType w:val="hybridMultilevel"/>
    <w:tmpl w:val="3DC63620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0697A"/>
    <w:multiLevelType w:val="multilevel"/>
    <w:tmpl w:val="8362CD30"/>
    <w:lvl w:ilvl="0">
      <w:start w:val="1"/>
      <w:numFmt w:val="bullet"/>
      <w:lvlText w:val=";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8B5FDD"/>
    <w:multiLevelType w:val="multilevel"/>
    <w:tmpl w:val="84A8C706"/>
    <w:lvl w:ilvl="0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5EA6DD0"/>
    <w:multiLevelType w:val="hybridMultilevel"/>
    <w:tmpl w:val="399A5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13D3038"/>
    <w:multiLevelType w:val="hybridMultilevel"/>
    <w:tmpl w:val="3BF4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166607"/>
    <w:multiLevelType w:val="hybridMultilevel"/>
    <w:tmpl w:val="FE3620C4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C5F2B"/>
    <w:multiLevelType w:val="hybridMultilevel"/>
    <w:tmpl w:val="C556049C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BA"/>
    <w:rsid w:val="000F1A1A"/>
    <w:rsid w:val="001005BD"/>
    <w:rsid w:val="0012147F"/>
    <w:rsid w:val="001F1C07"/>
    <w:rsid w:val="00236C9E"/>
    <w:rsid w:val="003E2308"/>
    <w:rsid w:val="00581325"/>
    <w:rsid w:val="006A2C4C"/>
    <w:rsid w:val="007341BA"/>
    <w:rsid w:val="008167E9"/>
    <w:rsid w:val="00A32359"/>
    <w:rsid w:val="00C31D79"/>
    <w:rsid w:val="00CF03C6"/>
    <w:rsid w:val="00D66F63"/>
    <w:rsid w:val="00D85F09"/>
    <w:rsid w:val="00E16064"/>
    <w:rsid w:val="00E25FD0"/>
    <w:rsid w:val="00E83119"/>
    <w:rsid w:val="00EC388B"/>
    <w:rsid w:val="00EE203B"/>
    <w:rsid w:val="00F10E59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D6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167E9"/>
    <w:pPr>
      <w:ind w:left="720"/>
      <w:contextualSpacing/>
    </w:pPr>
  </w:style>
  <w:style w:type="table" w:styleId="TableGrid">
    <w:name w:val="Table Grid"/>
    <w:basedOn w:val="TableNormal"/>
    <w:uiPriority w:val="39"/>
    <w:rsid w:val="00816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16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1"/>
      </w:tcPr>
    </w:tblStylePr>
    <w:tblStylePr w:type="band1Vert">
      <w:tblPr/>
      <w:tcPr>
        <w:shd w:val="clear" w:color="auto" w:fill="E288AC" w:themeFill="accent1" w:themeFillTint="66"/>
      </w:tcPr>
    </w:tblStylePr>
    <w:tblStylePr w:type="band1Horz">
      <w:tblPr/>
      <w:tcPr>
        <w:shd w:val="clear" w:color="auto" w:fill="E288AC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gbaiyu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1DB6E3-C552-944C-80B1-C164BA28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96</TotalTime>
  <Pages>2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Baiyu Yang</dc:creator>
  <cp:keywords/>
  <dc:description/>
  <cp:lastModifiedBy>Baiyu Yang</cp:lastModifiedBy>
  <cp:revision>5</cp:revision>
  <dcterms:created xsi:type="dcterms:W3CDTF">2015-11-28T22:02:00Z</dcterms:created>
  <dcterms:modified xsi:type="dcterms:W3CDTF">2015-11-29T19:54:00Z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